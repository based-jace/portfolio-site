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F0913" w14:textId="77777777" w:rsidR="004F633D" w:rsidRDefault="004F63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  <w:gridCol w:w="2040"/>
      </w:tblGrid>
      <w:tr w:rsidR="004F633D" w14:paraId="652AC140" w14:textId="77777777" w:rsidTr="007F0D52">
        <w:trPr>
          <w:trHeight w:val="675"/>
        </w:trPr>
        <w:tc>
          <w:tcPr>
            <w:tcW w:w="8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F7BE289" w14:textId="77777777" w:rsidR="004F633D" w:rsidRPr="001E5342" w:rsidRDefault="00EA3059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48"/>
              </w:rPr>
            </w:pPr>
            <w:bookmarkStart w:id="0" w:name="_x8fm1uorkbaw" w:colFirst="0" w:colLast="0"/>
            <w:bookmarkEnd w:id="0"/>
            <w:r w:rsidRPr="001E5342">
              <w:rPr>
                <w:szCs w:val="48"/>
              </w:rPr>
              <w:t>Jace Medlin</w:t>
            </w:r>
          </w:p>
          <w:p w14:paraId="2EAE8A4C" w14:textId="25539262" w:rsidR="004F633D" w:rsidRDefault="001E5342">
            <w:pPr>
              <w:pStyle w:val="Heading2"/>
              <w:spacing w:before="0"/>
            </w:pPr>
            <w:bookmarkStart w:id="1" w:name="_h3ps4sud4adh" w:colFirst="0" w:colLast="0"/>
            <w:bookmarkEnd w:id="1"/>
            <w:r>
              <w:t>Software</w:t>
            </w:r>
            <w:r w:rsidR="0094650F">
              <w:t xml:space="preserve"> </w:t>
            </w:r>
            <w:r>
              <w:t>Engineer</w:t>
            </w:r>
            <w:r w:rsidR="00EA3059"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FC47FE" w14:textId="77777777" w:rsidR="004F633D" w:rsidRDefault="00EA3059">
            <w:pPr>
              <w:spacing w:before="0" w:line="276" w:lineRule="auto"/>
              <w:jc w:val="right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br/>
            </w:r>
          </w:p>
          <w:p w14:paraId="0162D8EF" w14:textId="77777777" w:rsidR="004F633D" w:rsidRDefault="004F633D">
            <w:pPr>
              <w:spacing w:before="0" w:line="276" w:lineRule="auto"/>
              <w:jc w:val="right"/>
              <w:rPr>
                <w:rFonts w:ascii="Open Sans" w:eastAsia="Open Sans" w:hAnsi="Open Sans" w:cs="Open Sans"/>
                <w:color w:val="000000"/>
              </w:rPr>
            </w:pPr>
          </w:p>
          <w:p w14:paraId="4828ED77" w14:textId="77777777" w:rsidR="004F633D" w:rsidRDefault="004F6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  <w:bookmarkStart w:id="2" w:name="_GoBack"/>
        <w:bookmarkEnd w:id="2"/>
      </w:tr>
      <w:tr w:rsidR="004F633D" w14:paraId="37B5A8D3" w14:textId="77777777">
        <w:trPr>
          <w:trHeight w:val="11760"/>
        </w:trPr>
        <w:tc>
          <w:tcPr>
            <w:tcW w:w="8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444A372" w14:textId="77777777" w:rsidR="004F633D" w:rsidRDefault="00EA305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3" w:name="_y7d3xdxnr44m" w:colFirst="0" w:colLast="0"/>
            <w:bookmarkEnd w:id="3"/>
            <w:r>
              <w:t>EXPERIENCE</w:t>
            </w:r>
          </w:p>
          <w:p w14:paraId="483F152B" w14:textId="2B5D7A5C" w:rsidR="004F633D" w:rsidRDefault="00EA305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right="30"/>
              <w:rPr>
                <w:b w:val="0"/>
                <w:i/>
                <w:szCs w:val="20"/>
              </w:rPr>
            </w:pPr>
            <w:bookmarkStart w:id="4" w:name="_rfgvkg2ifhfd" w:colFirst="0" w:colLast="0"/>
            <w:bookmarkEnd w:id="4"/>
            <w:r>
              <w:rPr>
                <w:sz w:val="21"/>
                <w:szCs w:val="21"/>
              </w:rPr>
              <w:t xml:space="preserve">Software </w:t>
            </w:r>
            <w:r w:rsidR="007F0D52">
              <w:rPr>
                <w:sz w:val="21"/>
                <w:szCs w:val="21"/>
              </w:rPr>
              <w:t>Engineer</w:t>
            </w:r>
            <w:r>
              <w:rPr>
                <w:szCs w:val="20"/>
              </w:rPr>
              <w:t xml:space="preserve">                                                                                                              </w:t>
            </w:r>
            <w:r>
              <w:rPr>
                <w:b w:val="0"/>
                <w:szCs w:val="20"/>
              </w:rPr>
              <w:t xml:space="preserve">Remote </w:t>
            </w:r>
          </w:p>
          <w:p w14:paraId="371BFAC6" w14:textId="77777777" w:rsidR="004F633D" w:rsidRDefault="00EA305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30"/>
            </w:pPr>
            <w:bookmarkStart w:id="5" w:name="_n64fgzu3lwuy" w:colFirst="0" w:colLast="0"/>
            <w:bookmarkEnd w:id="5"/>
            <w:proofErr w:type="spellStart"/>
            <w:r>
              <w:rPr>
                <w:rFonts w:ascii="Merriweather" w:eastAsia="Merriweather" w:hAnsi="Merriweather" w:cs="Merriweather"/>
                <w:i/>
                <w:color w:val="000000"/>
                <w:sz w:val="20"/>
                <w:szCs w:val="20"/>
              </w:rPr>
              <w:t xml:space="preserve">Self                </w:t>
            </w:r>
            <w:r>
              <w:t xml:space="preserve">                                                                                                                        JANUARY</w:t>
            </w:r>
            <w:proofErr w:type="spellEnd"/>
            <w:r>
              <w:t xml:space="preserve"> 2019 - JUNE 2019</w:t>
            </w:r>
          </w:p>
          <w:p w14:paraId="477043D6" w14:textId="77777777" w:rsidR="004F633D" w:rsidRDefault="00EA3059">
            <w:pPr>
              <w:spacing w:before="60" w:line="300" w:lineRule="auto"/>
              <w:ind w:right="30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VirTax</w:t>
            </w:r>
            <w:proofErr w:type="spellEnd"/>
            <w:r>
              <w:rPr>
                <w:b/>
                <w:color w:val="434343"/>
              </w:rPr>
              <w:t xml:space="preserve"> Document App - </w:t>
            </w:r>
            <w:proofErr w:type="spellStart"/>
            <w:r>
              <w:rPr>
                <w:rFonts w:ascii="Open Sans" w:eastAsia="Open Sans" w:hAnsi="Open Sans" w:cs="Open Sans"/>
                <w:color w:val="434343"/>
                <w:szCs w:val="16"/>
              </w:rPr>
              <w:t>Github</w:t>
            </w:r>
            <w:proofErr w:type="spellEnd"/>
          </w:p>
          <w:p w14:paraId="38E754A4" w14:textId="77777777" w:rsidR="004F633D" w:rsidRDefault="00EA3059" w:rsidP="005108A9">
            <w:pPr>
              <w:numPr>
                <w:ilvl w:val="0"/>
                <w:numId w:val="1"/>
              </w:numPr>
              <w:spacing w:before="0" w:line="300" w:lineRule="auto"/>
              <w:ind w:left="270" w:right="30" w:hanging="270"/>
              <w:rPr>
                <w:color w:val="434343"/>
              </w:rPr>
            </w:pPr>
            <w:r>
              <w:rPr>
                <w:color w:val="434343"/>
              </w:rPr>
              <w:t>Wrote functionality enabling users and admins to download, upload, and delete tax files, both individually and in bulk. Set up encryption on upload and download</w:t>
            </w:r>
          </w:p>
          <w:p w14:paraId="1DA6E0A3" w14:textId="77777777" w:rsidR="004F633D" w:rsidRDefault="00EA3059" w:rsidP="005108A9">
            <w:pPr>
              <w:numPr>
                <w:ilvl w:val="0"/>
                <w:numId w:val="1"/>
              </w:numPr>
              <w:spacing w:before="0" w:line="300" w:lineRule="auto"/>
              <w:ind w:left="270" w:right="30" w:hanging="270"/>
              <w:rPr>
                <w:color w:val="434343"/>
              </w:rPr>
            </w:pPr>
            <w:r>
              <w:rPr>
                <w:color w:val="434343"/>
              </w:rPr>
              <w:t>Wrote switchable page language into 3 languages via a pre-translated JSON file. Stored user language choice, setting up defaults and fallbacks</w:t>
            </w:r>
          </w:p>
          <w:p w14:paraId="26048484" w14:textId="77777777" w:rsidR="004F633D" w:rsidRDefault="00EA3059" w:rsidP="005108A9">
            <w:pPr>
              <w:numPr>
                <w:ilvl w:val="0"/>
                <w:numId w:val="1"/>
              </w:numPr>
              <w:spacing w:before="0" w:line="300" w:lineRule="auto"/>
              <w:ind w:left="270" w:right="30" w:hanging="270"/>
              <w:rPr>
                <w:color w:val="434343"/>
              </w:rPr>
            </w:pPr>
            <w:r>
              <w:rPr>
                <w:color w:val="434343"/>
              </w:rPr>
              <w:t>Wrote the web application frontend in Vue, JavaScript</w:t>
            </w:r>
          </w:p>
          <w:p w14:paraId="165C7161" w14:textId="77777777" w:rsidR="004F633D" w:rsidRDefault="00EA3059" w:rsidP="005108A9">
            <w:pPr>
              <w:numPr>
                <w:ilvl w:val="0"/>
                <w:numId w:val="1"/>
              </w:numPr>
              <w:spacing w:before="0" w:line="300" w:lineRule="auto"/>
              <w:ind w:left="270" w:right="30" w:hanging="270"/>
              <w:rPr>
                <w:color w:val="434343"/>
              </w:rPr>
            </w:pPr>
            <w:r>
              <w:rPr>
                <w:color w:val="434343"/>
              </w:rPr>
              <w:t xml:space="preserve">Collaborated remotely via Discord   </w:t>
            </w:r>
          </w:p>
          <w:p w14:paraId="73765D44" w14:textId="77777777" w:rsidR="004F633D" w:rsidRDefault="00EA3059">
            <w:pPr>
              <w:spacing w:before="40" w:line="300" w:lineRule="auto"/>
              <w:ind w:right="30"/>
              <w:rPr>
                <w:rFonts w:ascii="Open Sans" w:eastAsia="Open Sans" w:hAnsi="Open Sans" w:cs="Open Sans"/>
                <w:color w:val="434343"/>
                <w:szCs w:val="16"/>
              </w:rPr>
            </w:pPr>
            <w:r>
              <w:rPr>
                <w:b/>
                <w:color w:val="434343"/>
              </w:rPr>
              <w:t>Sheri’s Ice Inventory App</w:t>
            </w:r>
            <w:r>
              <w:rPr>
                <w:color w:val="434343"/>
              </w:rPr>
              <w:t xml:space="preserve"> -</w:t>
            </w:r>
            <w:r>
              <w:rPr>
                <w:b/>
                <w:color w:val="434343"/>
              </w:rPr>
              <w:t xml:space="preserve"> </w:t>
            </w:r>
            <w:hyperlink r:id="rId7">
              <w:proofErr w:type="spellStart"/>
              <w:r>
                <w:rPr>
                  <w:rFonts w:ascii="Open Sans" w:eastAsia="Open Sans" w:hAnsi="Open Sans" w:cs="Open Sans"/>
                  <w:color w:val="1155CC"/>
                  <w:szCs w:val="16"/>
                  <w:u w:val="single"/>
                </w:rPr>
                <w:t>Github</w:t>
              </w:r>
              <w:proofErr w:type="spellEnd"/>
            </w:hyperlink>
            <w:r>
              <w:rPr>
                <w:rFonts w:ascii="Open Sans" w:eastAsia="Open Sans" w:hAnsi="Open Sans" w:cs="Open Sans"/>
                <w:color w:val="434343"/>
                <w:szCs w:val="16"/>
              </w:rPr>
              <w:t xml:space="preserve">                                                                           </w:t>
            </w:r>
            <w:r>
              <w:rPr>
                <w:rFonts w:ascii="Open Sans" w:eastAsia="Open Sans" w:hAnsi="Open Sans" w:cs="Open Sans"/>
                <w:szCs w:val="16"/>
              </w:rPr>
              <w:t>JANUARY 2019 - MAY 2019</w:t>
            </w:r>
          </w:p>
          <w:p w14:paraId="1EE50167" w14:textId="77777777" w:rsidR="004F633D" w:rsidRDefault="00EA3059">
            <w:pPr>
              <w:numPr>
                <w:ilvl w:val="0"/>
                <w:numId w:val="1"/>
              </w:numPr>
              <w:spacing w:before="0" w:line="300" w:lineRule="auto"/>
              <w:ind w:left="270" w:right="30" w:hanging="270"/>
              <w:rPr>
                <w:color w:val="434343"/>
              </w:rPr>
            </w:pPr>
            <w:r>
              <w:rPr>
                <w:color w:val="434343"/>
              </w:rPr>
              <w:t xml:space="preserve">Designed the database, front-end, and back-end infrastructure. Selected Vue on the frontend and a Django backend, served by Nginx on a </w:t>
            </w:r>
            <w:proofErr w:type="spellStart"/>
            <w:r>
              <w:rPr>
                <w:color w:val="434343"/>
              </w:rPr>
              <w:t>DigitalOcean</w:t>
            </w:r>
            <w:proofErr w:type="spellEnd"/>
            <w:r>
              <w:rPr>
                <w:color w:val="434343"/>
              </w:rPr>
              <w:t xml:space="preserve"> droplet with Ubuntu</w:t>
            </w:r>
          </w:p>
          <w:p w14:paraId="52737E18" w14:textId="77777777" w:rsidR="004F633D" w:rsidRDefault="00EA3059">
            <w:pPr>
              <w:numPr>
                <w:ilvl w:val="0"/>
                <w:numId w:val="1"/>
              </w:numPr>
              <w:spacing w:before="0" w:line="300" w:lineRule="auto"/>
              <w:ind w:left="270" w:right="30" w:hanging="270"/>
              <w:rPr>
                <w:color w:val="434343"/>
              </w:rPr>
            </w:pPr>
            <w:r>
              <w:rPr>
                <w:color w:val="434343"/>
              </w:rPr>
              <w:t xml:space="preserve">Set up a </w:t>
            </w:r>
            <w:proofErr w:type="spellStart"/>
            <w:r>
              <w:rPr>
                <w:color w:val="434343"/>
              </w:rPr>
              <w:t>PostegreSQL</w:t>
            </w:r>
            <w:proofErr w:type="spellEnd"/>
            <w:r>
              <w:rPr>
                <w:color w:val="434343"/>
              </w:rPr>
              <w:t xml:space="preserve"> database. Crafted complex, sortable tables with resizable columns</w:t>
            </w:r>
          </w:p>
          <w:p w14:paraId="33B948F8" w14:textId="77777777" w:rsidR="004F633D" w:rsidRDefault="00EA3059">
            <w:pPr>
              <w:numPr>
                <w:ilvl w:val="0"/>
                <w:numId w:val="1"/>
              </w:numPr>
              <w:spacing w:before="0" w:line="300" w:lineRule="auto"/>
              <w:ind w:left="270" w:right="30" w:hanging="270"/>
              <w:rPr>
                <w:color w:val="434343"/>
              </w:rPr>
            </w:pPr>
            <w:r>
              <w:rPr>
                <w:color w:val="434343"/>
              </w:rPr>
              <w:t>Led project and delegated work to 2 junior software developers. Code reviewed and provided feedback, managed project in Trello</w:t>
            </w:r>
          </w:p>
          <w:p w14:paraId="66311B4C" w14:textId="77777777" w:rsidR="004F633D" w:rsidRDefault="00EA3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300" w:lineRule="auto"/>
              <w:ind w:right="3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Clover Lane eCommerce Site </w:t>
            </w:r>
            <w:r>
              <w:rPr>
                <w:color w:val="434343"/>
              </w:rPr>
              <w:t>-</w:t>
            </w:r>
            <w:r>
              <w:rPr>
                <w:b/>
                <w:color w:val="434343"/>
              </w:rPr>
              <w:t xml:space="preserve"> </w:t>
            </w:r>
            <w:hyperlink r:id="rId8">
              <w:proofErr w:type="spellStart"/>
              <w:r>
                <w:rPr>
                  <w:rFonts w:ascii="Open Sans" w:eastAsia="Open Sans" w:hAnsi="Open Sans" w:cs="Open Sans"/>
                  <w:color w:val="1155CC"/>
                  <w:szCs w:val="16"/>
                  <w:u w:val="single"/>
                </w:rPr>
                <w:t>Github</w:t>
              </w:r>
              <w:proofErr w:type="spellEnd"/>
            </w:hyperlink>
            <w:r>
              <w:rPr>
                <w:rFonts w:ascii="Open Sans" w:eastAsia="Open Sans" w:hAnsi="Open Sans" w:cs="Open Sans"/>
                <w:color w:val="434343"/>
                <w:szCs w:val="16"/>
              </w:rPr>
              <w:t xml:space="preserve">                                                                         MARCH 2020 - PRESENT</w:t>
            </w:r>
          </w:p>
          <w:p w14:paraId="04F11E36" w14:textId="77777777" w:rsidR="004F633D" w:rsidRDefault="00EA30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270" w:right="30" w:hanging="270"/>
              <w:rPr>
                <w:color w:val="434343"/>
              </w:rPr>
            </w:pPr>
            <w:r>
              <w:rPr>
                <w:color w:val="434343"/>
              </w:rPr>
              <w:t>Set up an eCommerce website with Django and PostgreSQL for an eCommerce startup</w:t>
            </w:r>
          </w:p>
          <w:p w14:paraId="3120AACD" w14:textId="77777777" w:rsidR="004F633D" w:rsidRDefault="00EA30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270" w:right="30" w:hanging="270"/>
              <w:rPr>
                <w:color w:val="434343"/>
              </w:rPr>
            </w:pPr>
            <w:r>
              <w:rPr>
                <w:color w:val="434343"/>
              </w:rPr>
              <w:t>Migrated to a Vue/</w:t>
            </w:r>
            <w:proofErr w:type="spellStart"/>
            <w:r>
              <w:rPr>
                <w:color w:val="434343"/>
              </w:rPr>
              <w:t>Nuxt</w:t>
            </w:r>
            <w:proofErr w:type="spellEnd"/>
            <w:r>
              <w:rPr>
                <w:color w:val="434343"/>
              </w:rPr>
              <w:t xml:space="preserve"> Universal App (a Single Page Application with Server-Side Rendering) to make the user experience more seamless</w:t>
            </w:r>
          </w:p>
          <w:p w14:paraId="4D454241" w14:textId="77777777" w:rsidR="004F633D" w:rsidRDefault="00EA30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270" w:right="30" w:hanging="270"/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Dockerized</w:t>
            </w:r>
            <w:proofErr w:type="spellEnd"/>
            <w:r>
              <w:rPr>
                <w:color w:val="434343"/>
              </w:rPr>
              <w:t xml:space="preserve"> the front-end together with a Flask API, Flask admin, and MongoDB, creating a microservice infrastructure</w:t>
            </w:r>
          </w:p>
          <w:p w14:paraId="750B91E6" w14:textId="77777777" w:rsidR="004F633D" w:rsidRDefault="00EA30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00" w:lineRule="auto"/>
              <w:ind w:left="270" w:right="30" w:hanging="270"/>
              <w:rPr>
                <w:color w:val="434343"/>
              </w:rPr>
            </w:pPr>
            <w:r>
              <w:rPr>
                <w:color w:val="434343"/>
              </w:rPr>
              <w:t>Implemented SVG separators, responsive design, and animations in CSS, JS, and GSAP</w:t>
            </w:r>
          </w:p>
          <w:p w14:paraId="57E92009" w14:textId="77777777" w:rsidR="004F633D" w:rsidRDefault="00EA3059">
            <w:pPr>
              <w:pStyle w:val="Heading2"/>
              <w:spacing w:before="80"/>
              <w:ind w:right="30"/>
              <w:rPr>
                <w:b w:val="0"/>
                <w:i/>
                <w:szCs w:val="20"/>
              </w:rPr>
            </w:pPr>
            <w:bookmarkStart w:id="6" w:name="_v7i4oyblyq01" w:colFirst="0" w:colLast="0"/>
            <w:bookmarkEnd w:id="6"/>
            <w:r>
              <w:rPr>
                <w:sz w:val="21"/>
                <w:szCs w:val="21"/>
              </w:rPr>
              <w:t>Web Developer Intern</w:t>
            </w:r>
            <w:r>
              <w:rPr>
                <w:szCs w:val="20"/>
              </w:rPr>
              <w:t xml:space="preserve">                                                                                         </w:t>
            </w:r>
            <w:r>
              <w:rPr>
                <w:b w:val="0"/>
                <w:szCs w:val="20"/>
              </w:rPr>
              <w:t xml:space="preserve">Springfield, MO </w:t>
            </w:r>
          </w:p>
          <w:p w14:paraId="257EE04C" w14:textId="77777777" w:rsidR="004F633D" w:rsidRDefault="00EA3059">
            <w:pPr>
              <w:pStyle w:val="Heading3"/>
              <w:spacing w:before="40" w:after="40"/>
              <w:ind w:right="30"/>
            </w:pPr>
            <w:bookmarkStart w:id="7" w:name="_z57avkfcsrty" w:colFirst="0" w:colLast="0"/>
            <w:bookmarkEnd w:id="7"/>
            <w:r>
              <w:rPr>
                <w:rFonts w:ascii="Merriweather" w:eastAsia="Merriweather" w:hAnsi="Merriweather" w:cs="Merriweather"/>
                <w:i/>
                <w:color w:val="000000"/>
                <w:sz w:val="20"/>
                <w:szCs w:val="20"/>
              </w:rPr>
              <w:t>O’Reilly Auto Parts</w:t>
            </w:r>
            <w:r>
              <w:t xml:space="preserve">                                                                                               OCTOBER 2018 – JANUARY 2019</w:t>
            </w:r>
          </w:p>
          <w:p w14:paraId="0F6F9416" w14:textId="77777777" w:rsidR="004F633D" w:rsidRDefault="00EA3059">
            <w:pPr>
              <w:numPr>
                <w:ilvl w:val="0"/>
                <w:numId w:val="4"/>
              </w:numPr>
              <w:spacing w:before="60" w:line="300" w:lineRule="auto"/>
              <w:ind w:left="270" w:right="30" w:hanging="270"/>
              <w:rPr>
                <w:color w:val="434343"/>
              </w:rPr>
            </w:pPr>
            <w:r>
              <w:rPr>
                <w:color w:val="434343"/>
              </w:rPr>
              <w:t>Contributed to the website in HTML/CSS, JavaScript, MySQL, Java, and Spring MVC</w:t>
            </w:r>
          </w:p>
          <w:p w14:paraId="4690C69D" w14:textId="77777777" w:rsidR="004F633D" w:rsidRDefault="00EA3059">
            <w:pPr>
              <w:pStyle w:val="Heading2"/>
              <w:spacing w:before="80"/>
              <w:ind w:right="30"/>
              <w:rPr>
                <w:b w:val="0"/>
                <w:i/>
                <w:szCs w:val="20"/>
              </w:rPr>
            </w:pPr>
            <w:bookmarkStart w:id="8" w:name="_hpu4odk6it5" w:colFirst="0" w:colLast="0"/>
            <w:bookmarkEnd w:id="8"/>
            <w:r>
              <w:rPr>
                <w:sz w:val="21"/>
                <w:szCs w:val="21"/>
              </w:rPr>
              <w:t>Software Engineer Intern</w:t>
            </w:r>
            <w:r>
              <w:rPr>
                <w:szCs w:val="20"/>
              </w:rPr>
              <w:t xml:space="preserve">                                                                                </w:t>
            </w:r>
            <w:r>
              <w:rPr>
                <w:b w:val="0"/>
                <w:szCs w:val="20"/>
              </w:rPr>
              <w:t xml:space="preserve"> Springfield, MO </w:t>
            </w:r>
          </w:p>
          <w:p w14:paraId="3B205ED6" w14:textId="77777777" w:rsidR="004F633D" w:rsidRDefault="00EA3059">
            <w:pPr>
              <w:pStyle w:val="Heading3"/>
              <w:spacing w:before="40" w:after="40"/>
              <w:ind w:right="30"/>
            </w:pPr>
            <w:bookmarkStart w:id="9" w:name="_ayjfsbqnsclq" w:colFirst="0" w:colLast="0"/>
            <w:bookmarkEnd w:id="9"/>
            <w:r>
              <w:rPr>
                <w:rFonts w:ascii="Merriweather" w:eastAsia="Merriweather" w:hAnsi="Merriweather" w:cs="Merriweather"/>
                <w:i/>
                <w:color w:val="000000"/>
                <w:sz w:val="20"/>
                <w:szCs w:val="20"/>
              </w:rPr>
              <w:t>Paperwise</w:t>
            </w:r>
            <w:r>
              <w:t xml:space="preserve">                                                                                                                          JULY 2018 – OCTOBER 2018</w:t>
            </w:r>
          </w:p>
          <w:p w14:paraId="63E2FD80" w14:textId="77777777" w:rsidR="004F633D" w:rsidRDefault="00EA3059">
            <w:pPr>
              <w:numPr>
                <w:ilvl w:val="0"/>
                <w:numId w:val="4"/>
              </w:numPr>
              <w:spacing w:before="60" w:line="300" w:lineRule="auto"/>
              <w:ind w:left="270" w:right="30" w:hanging="270"/>
              <w:jc w:val="both"/>
              <w:rPr>
                <w:color w:val="434343"/>
              </w:rPr>
            </w:pPr>
            <w:r>
              <w:rPr>
                <w:color w:val="434343"/>
              </w:rPr>
              <w:t>Supported an enterprise document-management application in .NET for Windows PCs</w:t>
            </w:r>
          </w:p>
          <w:p w14:paraId="1623F577" w14:textId="77777777" w:rsidR="004F633D" w:rsidRDefault="00EA305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0"/>
              <w:rPr>
                <w:sz w:val="20"/>
                <w:szCs w:val="20"/>
              </w:rPr>
            </w:pPr>
            <w:bookmarkStart w:id="10" w:name="_jhv78pp9wtzd" w:colFirst="0" w:colLast="0"/>
            <w:bookmarkEnd w:id="10"/>
            <w:r>
              <w:t>PROJECTS</w:t>
            </w:r>
          </w:p>
          <w:p w14:paraId="7C8C8129" w14:textId="77777777" w:rsidR="004F633D" w:rsidRDefault="00EA305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right="30"/>
              <w:rPr>
                <w:szCs w:val="20"/>
              </w:rPr>
            </w:pPr>
            <w:bookmarkStart w:id="11" w:name="_nypgr9pg7rxn" w:colFirst="0" w:colLast="0"/>
            <w:bookmarkEnd w:id="11"/>
            <w:proofErr w:type="spellStart"/>
            <w:r>
              <w:rPr>
                <w:szCs w:val="20"/>
              </w:rPr>
              <w:t>Fara</w:t>
            </w:r>
            <w:proofErr w:type="spellEnd"/>
            <w:r>
              <w:rPr>
                <w:szCs w:val="20"/>
              </w:rPr>
              <w:t xml:space="preserve"> the Film Bot</w:t>
            </w:r>
          </w:p>
          <w:p w14:paraId="3544052B" w14:textId="77777777" w:rsidR="004F633D" w:rsidRDefault="00EA3059">
            <w:pPr>
              <w:numPr>
                <w:ilvl w:val="0"/>
                <w:numId w:val="4"/>
              </w:numPr>
              <w:spacing w:before="40" w:line="300" w:lineRule="auto"/>
              <w:ind w:left="270" w:right="30"/>
              <w:rPr>
                <w:color w:val="434343"/>
              </w:rPr>
            </w:pPr>
            <w:r>
              <w:rPr>
                <w:color w:val="434343"/>
              </w:rPr>
              <w:t>Built a Twitter bot in Python that uses APIs to crowdsource film recommendations, scrape Wikipedia for data about those films, and save the superset of data for reference</w:t>
            </w:r>
          </w:p>
          <w:p w14:paraId="0D872574" w14:textId="77777777" w:rsidR="004F633D" w:rsidRDefault="00EA305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right="30"/>
            </w:pPr>
            <w:bookmarkStart w:id="12" w:name="_v4itciunw47p" w:colFirst="0" w:colLast="0"/>
            <w:bookmarkEnd w:id="12"/>
            <w:r>
              <w:rPr>
                <w:szCs w:val="20"/>
              </w:rPr>
              <w:t>load-script-async</w:t>
            </w:r>
            <w:r>
              <w:t xml:space="preserve">                                                                                                                    </w:t>
            </w:r>
          </w:p>
          <w:p w14:paraId="14B49D06" w14:textId="77777777" w:rsidR="004F633D" w:rsidRDefault="00EA3059">
            <w:pPr>
              <w:numPr>
                <w:ilvl w:val="0"/>
                <w:numId w:val="4"/>
              </w:numPr>
              <w:spacing w:before="40" w:line="300" w:lineRule="auto"/>
              <w:ind w:left="270" w:right="30"/>
              <w:rPr>
                <w:color w:val="434343"/>
              </w:rPr>
            </w:pPr>
            <w:r>
              <w:rPr>
                <w:color w:val="434343"/>
              </w:rPr>
              <w:t>Wrote a tiny JavaScript library that replaces parts of a page with given HTML, recreating &lt;script&gt; nodes so they get executed. Designed for very tiny single-page applications</w:t>
            </w:r>
          </w:p>
          <w:p w14:paraId="6FF8A666" w14:textId="77777777" w:rsidR="004F633D" w:rsidRDefault="00EA3059">
            <w:pPr>
              <w:pStyle w:val="Heading2"/>
              <w:spacing w:before="40"/>
              <w:ind w:right="30"/>
            </w:pPr>
            <w:bookmarkStart w:id="13" w:name="_1ikkatoi9la9" w:colFirst="0" w:colLast="0"/>
            <w:bookmarkEnd w:id="13"/>
            <w:r>
              <w:rPr>
                <w:szCs w:val="20"/>
              </w:rPr>
              <w:t>Photoshop Drawing Bot</w:t>
            </w:r>
            <w:r>
              <w:t xml:space="preserve">                                                                                                                </w:t>
            </w:r>
          </w:p>
          <w:p w14:paraId="3114923D" w14:textId="77777777" w:rsidR="004F633D" w:rsidRDefault="00EA3059">
            <w:pPr>
              <w:numPr>
                <w:ilvl w:val="0"/>
                <w:numId w:val="4"/>
              </w:numPr>
              <w:spacing w:before="40" w:line="300" w:lineRule="auto"/>
              <w:ind w:left="270" w:right="30" w:hanging="270"/>
              <w:rPr>
                <w:color w:val="434343"/>
              </w:rPr>
            </w:pPr>
            <w:r>
              <w:rPr>
                <w:color w:val="434343"/>
              </w:rPr>
              <w:t>Wrote a Python program that takes Photoshop points and colors given by the user, and outputs code that will draw those shapes using Python’s Turtle vector graphics library</w:t>
            </w:r>
          </w:p>
          <w:p w14:paraId="7D3AF94F" w14:textId="77777777" w:rsidR="004F633D" w:rsidRDefault="00EA3059">
            <w:pPr>
              <w:pStyle w:val="Heading1"/>
              <w:spacing w:before="120"/>
              <w:ind w:right="30"/>
              <w:rPr>
                <w:sz w:val="20"/>
                <w:szCs w:val="20"/>
              </w:rPr>
            </w:pPr>
            <w:bookmarkStart w:id="14" w:name="_r2pml69zk3ti" w:colFirst="0" w:colLast="0"/>
            <w:bookmarkEnd w:id="14"/>
            <w:r>
              <w:t>ACTIVITIES</w:t>
            </w:r>
          </w:p>
          <w:p w14:paraId="5A7B5305" w14:textId="77777777" w:rsidR="004F633D" w:rsidRDefault="00EA3059">
            <w:pPr>
              <w:pStyle w:val="Heading2"/>
              <w:spacing w:before="120"/>
              <w:ind w:right="30"/>
              <w:rPr>
                <w:b w:val="0"/>
                <w:szCs w:val="20"/>
              </w:rPr>
            </w:pPr>
            <w:bookmarkStart w:id="15" w:name="_zc9qj04jv9s0" w:colFirst="0" w:colLast="0"/>
            <w:bookmarkEnd w:id="15"/>
            <w:r>
              <w:rPr>
                <w:szCs w:val="20"/>
              </w:rPr>
              <w:t xml:space="preserve">Hack4Good                                                                                                              </w:t>
            </w:r>
            <w:r>
              <w:rPr>
                <w:b w:val="0"/>
                <w:szCs w:val="20"/>
              </w:rPr>
              <w:t>Springfield, MO</w:t>
            </w:r>
          </w:p>
          <w:p w14:paraId="482CC274" w14:textId="77777777" w:rsidR="004F633D" w:rsidRDefault="00EA3059">
            <w:pPr>
              <w:numPr>
                <w:ilvl w:val="0"/>
                <w:numId w:val="4"/>
              </w:numPr>
              <w:spacing w:before="60" w:line="300" w:lineRule="auto"/>
              <w:ind w:left="270" w:right="30" w:hanging="270"/>
              <w:rPr>
                <w:color w:val="434343"/>
              </w:rPr>
            </w:pPr>
            <w:r>
              <w:rPr>
                <w:color w:val="434343"/>
              </w:rPr>
              <w:t xml:space="preserve">Competed in 2019 and 2017 hackathons, building apps for local non-profits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2CBB99" w14:textId="77777777" w:rsidR="004F633D" w:rsidRDefault="00EA305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"/>
            </w:pPr>
            <w:bookmarkStart w:id="16" w:name="_w90emc1ascyn" w:colFirst="0" w:colLast="0"/>
            <w:bookmarkEnd w:id="16"/>
            <w:r>
              <w:t>SKILLS</w:t>
            </w:r>
          </w:p>
          <w:p w14:paraId="6725C627" w14:textId="77777777" w:rsidR="004F633D" w:rsidRDefault="00EA3059">
            <w:pPr>
              <w:pStyle w:val="Heading2"/>
              <w:spacing w:before="120"/>
              <w:ind w:right="30"/>
              <w:rPr>
                <w:color w:val="434343"/>
              </w:rPr>
            </w:pPr>
            <w:bookmarkStart w:id="17" w:name="_pkjm5cgcotqo" w:colFirst="0" w:colLast="0"/>
            <w:bookmarkEnd w:id="17"/>
            <w:r>
              <w:t>Software</w:t>
            </w:r>
          </w:p>
          <w:p w14:paraId="2F2FC3D3" w14:textId="77777777" w:rsidR="004F633D" w:rsidRDefault="00EA305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Python</w:t>
            </w:r>
          </w:p>
          <w:p w14:paraId="56784094" w14:textId="77777777" w:rsidR="004F633D" w:rsidRDefault="00EA305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Django</w:t>
            </w:r>
          </w:p>
          <w:p w14:paraId="5E52602E" w14:textId="77777777" w:rsidR="004F633D" w:rsidRDefault="00EA305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Flask</w:t>
            </w:r>
          </w:p>
          <w:p w14:paraId="1940AC90" w14:textId="77777777" w:rsidR="004F633D" w:rsidRDefault="00EA305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JavaScript</w:t>
            </w:r>
          </w:p>
          <w:p w14:paraId="6128E0B5" w14:textId="77777777" w:rsidR="004F633D" w:rsidRDefault="00EA305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Vue</w:t>
            </w:r>
          </w:p>
          <w:p w14:paraId="78417C22" w14:textId="77777777" w:rsidR="004F633D" w:rsidRDefault="00EA305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Nuxt</w:t>
            </w:r>
            <w:proofErr w:type="spellEnd"/>
          </w:p>
          <w:p w14:paraId="03441247" w14:textId="77777777" w:rsidR="004F633D" w:rsidRDefault="00EA305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HTML5</w:t>
            </w:r>
          </w:p>
          <w:p w14:paraId="657DCCE3" w14:textId="77777777" w:rsidR="004F633D" w:rsidRDefault="00EA305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CSS3/SCSS</w:t>
            </w:r>
          </w:p>
          <w:p w14:paraId="262A08EB" w14:textId="77777777" w:rsidR="004F633D" w:rsidRDefault="00EA305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GSAP</w:t>
            </w:r>
          </w:p>
          <w:p w14:paraId="35A4F1CB" w14:textId="77777777" w:rsidR="004F633D" w:rsidRDefault="00EA305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C++</w:t>
            </w:r>
          </w:p>
          <w:p w14:paraId="13DCCB18" w14:textId="77777777" w:rsidR="004F633D" w:rsidRDefault="00EA305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Rust</w:t>
            </w:r>
          </w:p>
          <w:p w14:paraId="18682319" w14:textId="77777777" w:rsidR="004F633D" w:rsidRDefault="00EA305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GCP</w:t>
            </w:r>
          </w:p>
          <w:p w14:paraId="6E174594" w14:textId="77777777" w:rsidR="004F633D" w:rsidRDefault="00EA305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NoSQL</w:t>
            </w:r>
          </w:p>
          <w:p w14:paraId="0DD53442" w14:textId="77777777" w:rsidR="004F633D" w:rsidRDefault="00EA305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Postgres</w:t>
            </w:r>
          </w:p>
          <w:p w14:paraId="47427442" w14:textId="77777777" w:rsidR="004F633D" w:rsidRDefault="00EA305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right="30" w:firstLine="0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DigitalOcean</w:t>
            </w:r>
            <w:proofErr w:type="spellEnd"/>
          </w:p>
          <w:p w14:paraId="5B72EF3A" w14:textId="77777777" w:rsidR="004F633D" w:rsidRDefault="00EA3059">
            <w:pPr>
              <w:pStyle w:val="Heading2"/>
              <w:spacing w:before="160"/>
              <w:ind w:right="30"/>
            </w:pPr>
            <w:bookmarkStart w:id="18" w:name="_xfqh7qlzl8j8" w:colFirst="0" w:colLast="0"/>
            <w:bookmarkEnd w:id="18"/>
            <w:r>
              <w:t>Workflow</w:t>
            </w:r>
          </w:p>
          <w:p w14:paraId="63506972" w14:textId="77777777" w:rsidR="004F633D" w:rsidRDefault="00EA3059" w:rsidP="007F0D52">
            <w:pPr>
              <w:spacing w:before="80" w:line="240" w:lineRule="auto"/>
              <w:ind w:right="3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Git</w:t>
            </w:r>
          </w:p>
          <w:p w14:paraId="1EEA3167" w14:textId="77777777" w:rsidR="004F633D" w:rsidRDefault="00EA3059" w:rsidP="007F0D52">
            <w:pPr>
              <w:spacing w:before="80" w:line="240" w:lineRule="auto"/>
              <w:ind w:right="3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Notion</w:t>
            </w:r>
          </w:p>
          <w:p w14:paraId="197600FB" w14:textId="77777777" w:rsidR="004F633D" w:rsidRDefault="00EA3059">
            <w:pPr>
              <w:pStyle w:val="Heading2"/>
              <w:spacing w:before="160"/>
              <w:ind w:right="30"/>
            </w:pPr>
            <w:bookmarkStart w:id="19" w:name="_1dh2b5bzl67" w:colFirst="0" w:colLast="0"/>
            <w:bookmarkEnd w:id="19"/>
            <w:r>
              <w:t>Leadership</w:t>
            </w:r>
          </w:p>
          <w:p w14:paraId="5F105860" w14:textId="77777777" w:rsidR="004F633D" w:rsidRDefault="00EA3059" w:rsidP="007F0D52">
            <w:pPr>
              <w:spacing w:before="80" w:line="240" w:lineRule="auto"/>
              <w:ind w:right="3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Software Architecture</w:t>
            </w:r>
          </w:p>
          <w:p w14:paraId="111B47C0" w14:textId="77777777" w:rsidR="004F633D" w:rsidRDefault="00EA3059" w:rsidP="007F0D52">
            <w:pPr>
              <w:spacing w:before="80" w:line="240" w:lineRule="auto"/>
              <w:ind w:right="3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Systems Design</w:t>
            </w:r>
          </w:p>
          <w:p w14:paraId="5E9C414D" w14:textId="77777777" w:rsidR="004F633D" w:rsidRDefault="00EA3059">
            <w:pPr>
              <w:pStyle w:val="Heading1"/>
              <w:spacing w:before="240"/>
              <w:ind w:right="30"/>
            </w:pPr>
            <w:bookmarkStart w:id="20" w:name="_orjm4imutbeo" w:colFirst="0" w:colLast="0"/>
            <w:bookmarkEnd w:id="20"/>
            <w:r>
              <w:t>EDUCATION</w:t>
            </w:r>
          </w:p>
          <w:p w14:paraId="2B821BCA" w14:textId="77777777" w:rsidR="004F633D" w:rsidRDefault="00EA3059">
            <w:pPr>
              <w:pStyle w:val="Heading2"/>
              <w:spacing w:before="80"/>
              <w:ind w:right="30"/>
            </w:pPr>
            <w:bookmarkStart w:id="21" w:name="_kwf5oxe08di1" w:colFirst="0" w:colLast="0"/>
            <w:bookmarkEnd w:id="21"/>
            <w:r>
              <w:t>Ozarks Technical Community College</w:t>
            </w:r>
          </w:p>
          <w:p w14:paraId="3970CEAE" w14:textId="77777777" w:rsidR="004F633D" w:rsidRDefault="00EA3059">
            <w:pPr>
              <w:pStyle w:val="Heading3"/>
              <w:ind w:right="30"/>
              <w:rPr>
                <w:color w:val="434343"/>
              </w:rPr>
            </w:pPr>
            <w:bookmarkStart w:id="22" w:name="_u2y2rk2dsf4b" w:colFirst="0" w:colLast="0"/>
            <w:bookmarkEnd w:id="22"/>
            <w:r>
              <w:rPr>
                <w:rFonts w:ascii="Merriweather" w:eastAsia="Merriweather" w:hAnsi="Merriweather" w:cs="Merriweather"/>
                <w:i/>
                <w:color w:val="000000"/>
                <w:sz w:val="22"/>
                <w:szCs w:val="22"/>
              </w:rPr>
              <w:t xml:space="preserve">AS, Computer Information Science                          </w:t>
            </w:r>
            <w:r>
              <w:t>2019</w:t>
            </w:r>
          </w:p>
        </w:tc>
      </w:tr>
    </w:tbl>
    <w:p w14:paraId="4F1A88A8" w14:textId="77777777" w:rsidR="004F633D" w:rsidRDefault="004F633D">
      <w:pPr>
        <w:pBdr>
          <w:top w:val="nil"/>
          <w:left w:val="nil"/>
          <w:bottom w:val="nil"/>
          <w:right w:val="nil"/>
          <w:between w:val="nil"/>
        </w:pBdr>
      </w:pPr>
    </w:p>
    <w:sectPr w:rsidR="004F633D">
      <w:headerReference w:type="default" r:id="rId9"/>
      <w:pgSz w:w="12240" w:h="15840"/>
      <w:pgMar w:top="576" w:right="720" w:bottom="863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A3455" w14:textId="77777777" w:rsidR="00DF5D1C" w:rsidRDefault="00DF5D1C">
      <w:pPr>
        <w:spacing w:before="0" w:line="240" w:lineRule="auto"/>
      </w:pPr>
      <w:r>
        <w:separator/>
      </w:r>
    </w:p>
  </w:endnote>
  <w:endnote w:type="continuationSeparator" w:id="0">
    <w:p w14:paraId="003BD6A6" w14:textId="77777777" w:rsidR="00DF5D1C" w:rsidRDefault="00DF5D1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C6730" w14:textId="77777777" w:rsidR="00DF5D1C" w:rsidRDefault="00DF5D1C">
      <w:pPr>
        <w:spacing w:before="0" w:line="240" w:lineRule="auto"/>
      </w:pPr>
      <w:r>
        <w:separator/>
      </w:r>
    </w:p>
  </w:footnote>
  <w:footnote w:type="continuationSeparator" w:id="0">
    <w:p w14:paraId="54A11B6D" w14:textId="77777777" w:rsidR="00DF5D1C" w:rsidRDefault="00DF5D1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1FED4" w14:textId="77777777" w:rsidR="004F633D" w:rsidRDefault="004F633D">
    <w:pPr>
      <w:spacing w:before="0" w:line="276" w:lineRule="auto"/>
      <w:jc w:val="center"/>
    </w:pPr>
  </w:p>
  <w:p w14:paraId="3FA83FCA" w14:textId="77777777" w:rsidR="005108A9" w:rsidRDefault="00EA3059">
    <w:pPr>
      <w:spacing w:before="0" w:line="276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>jacemedlin@gmail.com  |  (608) 620-5019  | linkedin.com/in/</w:t>
    </w:r>
    <w:proofErr w:type="spellStart"/>
    <w:r>
      <w:rPr>
        <w:color w:val="000000"/>
        <w:sz w:val="20"/>
        <w:szCs w:val="20"/>
      </w:rPr>
      <w:t>jace-medlin</w:t>
    </w:r>
    <w:proofErr w:type="spellEnd"/>
    <w:r>
      <w:rPr>
        <w:color w:val="000000"/>
        <w:sz w:val="20"/>
        <w:szCs w:val="20"/>
      </w:rPr>
      <w:t xml:space="preserve"> |  github.com/based-</w:t>
    </w:r>
    <w:proofErr w:type="spellStart"/>
    <w:r>
      <w:rPr>
        <w:color w:val="000000"/>
        <w:sz w:val="20"/>
        <w:szCs w:val="20"/>
      </w:rPr>
      <w:t>jace</w:t>
    </w:r>
    <w:proofErr w:type="spellEnd"/>
  </w:p>
  <w:p w14:paraId="1759FD6F" w14:textId="48E977DD" w:rsidR="004F633D" w:rsidRDefault="0094650F">
    <w:pPr>
      <w:spacing w:before="0" w:line="276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 </w:t>
    </w:r>
    <w:proofErr w:type="spellStart"/>
    <w:r>
      <w:rPr>
        <w:color w:val="000000"/>
        <w:sz w:val="20"/>
        <w:szCs w:val="20"/>
      </w:rPr>
      <w:t>jacemedlin.xyz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3F50"/>
    <w:multiLevelType w:val="multilevel"/>
    <w:tmpl w:val="68CA6AF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701902"/>
    <w:multiLevelType w:val="multilevel"/>
    <w:tmpl w:val="29D2C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F2248C"/>
    <w:multiLevelType w:val="multilevel"/>
    <w:tmpl w:val="7D56D0D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A94DE9"/>
    <w:multiLevelType w:val="multilevel"/>
    <w:tmpl w:val="58F08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33D"/>
    <w:rsid w:val="001E5342"/>
    <w:rsid w:val="004F633D"/>
    <w:rsid w:val="005108A9"/>
    <w:rsid w:val="007F0D52"/>
    <w:rsid w:val="0085112A"/>
    <w:rsid w:val="0094650F"/>
    <w:rsid w:val="00DF5D1C"/>
    <w:rsid w:val="00EA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24377"/>
  <w15:docId w15:val="{0FBA7E90-72C5-48BF-9ECF-4B2D67A6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ja-JP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8A9"/>
    <w:rPr>
      <w:sz w:val="16"/>
    </w:rPr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rsid w:val="001E5342"/>
    <w:pPr>
      <w:keepNext/>
      <w:keepLines/>
      <w:spacing w:before="320" w:line="240" w:lineRule="auto"/>
      <w:outlineLvl w:val="1"/>
    </w:pPr>
    <w:rPr>
      <w:b/>
      <w:color w:val="000000"/>
      <w:sz w:val="20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E5342"/>
    <w:pPr>
      <w:spacing w:before="0" w:after="120" w:line="240" w:lineRule="auto"/>
    </w:pPr>
    <w:rPr>
      <w:b/>
      <w:color w:val="000000"/>
      <w:sz w:val="48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D52"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D52"/>
    <w:rPr>
      <w:rFonts w:ascii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94650F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50F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94650F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50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sed-jace/clover_lane_cand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ased-jace/sheris-shaved-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JDizzle</dc:creator>
  <cp:lastModifiedBy>JDizzle</cp:lastModifiedBy>
  <cp:revision>3</cp:revision>
  <dcterms:created xsi:type="dcterms:W3CDTF">2020-03-12T12:13:00Z</dcterms:created>
  <dcterms:modified xsi:type="dcterms:W3CDTF">2020-03-12T12:18:00Z</dcterms:modified>
</cp:coreProperties>
</file>